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BE7D5" w:themeColor="accent5" w:themeTint="66"/>
  <w:body>
    <w:p w:rsidR="00D451F4" w:rsidRPr="00644628" w:rsidRDefault="00D451F4">
      <w:pPr>
        <w:rPr>
          <w:rFonts w:ascii="Balcony" w:hAnsi="Balcony" w:cs="Times New Roman"/>
          <w:sz w:val="28"/>
          <w:szCs w:val="28"/>
        </w:rPr>
      </w:pPr>
      <w:r>
        <w:rPr>
          <w:rFonts w:ascii="Balcony" w:hAnsi="Balcony" w:cs="Times New Roman"/>
          <w:sz w:val="28"/>
          <w:szCs w:val="28"/>
        </w:rPr>
        <w:t xml:space="preserve">      </w:t>
      </w:r>
      <w:r w:rsidR="003163D1">
        <w:rPr>
          <w:rFonts w:ascii="Balcony" w:hAnsi="Balcony" w:cs="Times New Roman"/>
          <w:sz w:val="28"/>
          <w:szCs w:val="28"/>
        </w:rPr>
        <w:t xml:space="preserve">                  </w:t>
      </w:r>
      <w:r>
        <w:rPr>
          <w:rFonts w:ascii="Balcony" w:hAnsi="Balcony" w:cs="Times New Roman"/>
          <w:sz w:val="28"/>
          <w:szCs w:val="28"/>
        </w:rPr>
        <w:t xml:space="preserve">            </w:t>
      </w:r>
      <w:r w:rsidR="003163D1">
        <w:rPr>
          <w:rFonts w:ascii="Balcony" w:hAnsi="Balcony" w:cs="Times New Roman"/>
          <w:sz w:val="28"/>
          <w:szCs w:val="28"/>
        </w:rPr>
        <w:t xml:space="preserve">                          </w:t>
      </w:r>
    </w:p>
    <w:tbl>
      <w:tblPr>
        <w:tblStyle w:val="TableGrid"/>
        <w:tblpPr w:leftFromText="180" w:rightFromText="180" w:vertAnchor="page" w:horzAnchor="margin" w:tblpY="1423"/>
        <w:tblW w:w="1367" w:type="dxa"/>
        <w:tblLook w:val="04A0"/>
      </w:tblPr>
      <w:tblGrid>
        <w:gridCol w:w="907"/>
        <w:gridCol w:w="460"/>
      </w:tblGrid>
      <w:tr w:rsidR="00C24594" w:rsidTr="00A760D5">
        <w:trPr>
          <w:trHeight w:val="53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24594" w:rsidRDefault="00C24594" w:rsidP="0070264C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C24594" w:rsidRDefault="00C24594" w:rsidP="0070264C">
            <w:pPr>
              <w:jc w:val="center"/>
              <w:rPr>
                <w:rFonts w:ascii="Balcony" w:hAnsi="Balcony" w:cs="Times New Roman"/>
                <w:sz w:val="28"/>
                <w:szCs w:val="28"/>
              </w:rPr>
            </w:pPr>
          </w:p>
        </w:tc>
      </w:tr>
      <w:tr w:rsidR="0070264C" w:rsidTr="00A760D5">
        <w:trPr>
          <w:trHeight w:val="52"/>
        </w:trPr>
        <w:tc>
          <w:tcPr>
            <w:tcW w:w="13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264C" w:rsidRDefault="0070264C" w:rsidP="0070264C">
            <w:pPr>
              <w:rPr>
                <w:rFonts w:ascii="Balcony" w:hAnsi="Balcony" w:cs="Times New Roman"/>
                <w:sz w:val="28"/>
                <w:szCs w:val="28"/>
              </w:rPr>
            </w:pPr>
          </w:p>
        </w:tc>
      </w:tr>
    </w:tbl>
    <w:p w:rsidR="00644628" w:rsidRPr="00644628" w:rsidRDefault="00555289" w:rsidP="003163D1">
      <w:pPr>
        <w:rPr>
          <w:rFonts w:ascii="Balcony" w:hAnsi="Balcony" w:cs="Times New Roman"/>
          <w:sz w:val="24"/>
          <w:szCs w:val="24"/>
        </w:rPr>
      </w:pPr>
      <w:r>
        <w:rPr>
          <w:rFonts w:ascii="Balcony" w:hAnsi="Balcony" w:cs="Times New Roman"/>
          <w:noProof/>
          <w:sz w:val="24"/>
          <w:szCs w:val="24"/>
        </w:rPr>
        <w:drawing>
          <wp:anchor distT="0" distB="0" distL="114300" distR="114300" simplePos="0" relativeHeight="251667455" behindDoc="1" locked="0" layoutInCell="1" allowOverlap="1">
            <wp:simplePos x="0" y="0"/>
            <wp:positionH relativeFrom="column">
              <wp:posOffset>2974077</wp:posOffset>
            </wp:positionH>
            <wp:positionV relativeFrom="paragraph">
              <wp:posOffset>681749</wp:posOffset>
            </wp:positionV>
            <wp:extent cx="4521419" cy="5234152"/>
            <wp:effectExtent l="19050" t="0" r="0" b="0"/>
            <wp:wrapNone/>
            <wp:docPr id="1" name="Picture 0" descr="Happy_Mother's_Day!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ppy_Mother's_Day!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419" cy="5234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79AD" w:rsidRPr="00102BC7">
        <w:rPr>
          <w:rFonts w:ascii="Balcony" w:hAnsi="Balcony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77.85pt;margin-top:226.75pt;width:293.1pt;height:180.4pt;z-index:251683840;mso-position-horizontal-relative:text;mso-position-vertical-relative:text" filled="f" stroked="f">
            <v:textbox style="mso-next-textbox:#_x0000_s1031">
              <w:txbxContent>
                <w:p w:rsidR="0070264C" w:rsidRPr="0070264C" w:rsidRDefault="0070264C" w:rsidP="0070264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Berlin Sans FB" w:hAnsi="Berlin Sans FB" w:cs="Times New Roman"/>
                      <w:color w:val="C00000"/>
                      <w:sz w:val="36"/>
                      <w:szCs w:val="36"/>
                    </w:rPr>
                  </w:pPr>
                  <w:r w:rsidRPr="0070264C">
                    <w:rPr>
                      <w:rFonts w:ascii="Berlin Sans FB" w:hAnsi="Berlin Sans FB" w:cs="Times New Roman"/>
                      <w:color w:val="C00000"/>
                      <w:sz w:val="36"/>
                      <w:szCs w:val="36"/>
                    </w:rPr>
                    <w:t>Thanks for teaching me right from wrong</w:t>
                  </w:r>
                </w:p>
                <w:p w:rsidR="0070264C" w:rsidRPr="0070264C" w:rsidRDefault="0070264C" w:rsidP="0070264C">
                  <w:pPr>
                    <w:pStyle w:val="ListParagraph"/>
                    <w:rPr>
                      <w:rFonts w:ascii="Berlin Sans FB" w:hAnsi="Berlin Sans FB" w:cs="Times New Roman"/>
                      <w:color w:val="C00000"/>
                      <w:sz w:val="36"/>
                      <w:szCs w:val="36"/>
                    </w:rPr>
                  </w:pPr>
                </w:p>
                <w:p w:rsidR="0070264C" w:rsidRPr="0070264C" w:rsidRDefault="0070264C" w:rsidP="0070264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Berlin Sans FB" w:hAnsi="Berlin Sans FB" w:cs="Times New Roman"/>
                      <w:color w:val="C00000"/>
                      <w:sz w:val="36"/>
                      <w:szCs w:val="36"/>
                    </w:rPr>
                  </w:pPr>
                  <w:r w:rsidRPr="0070264C">
                    <w:rPr>
                      <w:rFonts w:ascii="Berlin Sans FB" w:hAnsi="Berlin Sans FB" w:cs="Times New Roman"/>
                      <w:color w:val="C00000"/>
                      <w:sz w:val="36"/>
                      <w:szCs w:val="36"/>
                    </w:rPr>
                    <w:t>For speaking to me lovingly</w:t>
                  </w:r>
                </w:p>
                <w:p w:rsidR="0070264C" w:rsidRPr="0070264C" w:rsidRDefault="0070264C" w:rsidP="0070264C">
                  <w:pPr>
                    <w:pStyle w:val="ListParagraph"/>
                    <w:rPr>
                      <w:rFonts w:ascii="Berlin Sans FB" w:hAnsi="Berlin Sans FB"/>
                      <w:color w:val="C00000"/>
                      <w:sz w:val="36"/>
                      <w:szCs w:val="36"/>
                    </w:rPr>
                  </w:pPr>
                </w:p>
                <w:p w:rsidR="0070264C" w:rsidRPr="0070264C" w:rsidRDefault="0070264C" w:rsidP="0070264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Berlin Sans FB" w:hAnsi="Berlin Sans FB"/>
                      <w:color w:val="C00000"/>
                      <w:sz w:val="36"/>
                      <w:szCs w:val="36"/>
                    </w:rPr>
                  </w:pPr>
                  <w:r w:rsidRPr="0070264C">
                    <w:rPr>
                      <w:rFonts w:ascii="Berlin Sans FB" w:hAnsi="Berlin Sans FB"/>
                      <w:color w:val="C00000"/>
                      <w:sz w:val="36"/>
                      <w:szCs w:val="36"/>
                    </w:rPr>
                    <w:t>For always forgiving me</w:t>
                  </w:r>
                </w:p>
              </w:txbxContent>
            </v:textbox>
          </v:shape>
        </w:pict>
      </w:r>
      <w:r w:rsidR="008979AD" w:rsidRPr="00102BC7">
        <w:rPr>
          <w:rFonts w:ascii="Balcony" w:hAnsi="Balcony" w:cs="Times New Roman"/>
          <w:noProof/>
          <w:sz w:val="28"/>
          <w:szCs w:val="28"/>
        </w:rPr>
        <w:pict>
          <v:shape id="_x0000_s1032" type="#_x0000_t202" style="position:absolute;margin-left:-77.85pt;margin-top:58.65pt;width:304.1pt;height:152.7pt;z-index:251684864;mso-position-horizontal-relative:text;mso-position-vertical-relative:text" filled="f" stroked="f">
            <v:textbox style="mso-next-textbox:#_x0000_s1032">
              <w:txbxContent>
                <w:p w:rsidR="0070264C" w:rsidRDefault="0070264C" w:rsidP="0070264C">
                  <w:pPr>
                    <w:rPr>
                      <w:rFonts w:ascii="Balcony" w:hAnsi="Balcony" w:cs="Times New Roman"/>
                      <w:sz w:val="40"/>
                      <w:szCs w:val="40"/>
                    </w:rPr>
                  </w:pPr>
                  <w:r>
                    <w:rPr>
                      <w:rFonts w:ascii="Balcony" w:hAnsi="Balcony" w:cs="Times New Roman"/>
                      <w:sz w:val="40"/>
                      <w:szCs w:val="40"/>
                    </w:rPr>
                    <w:t>This tribute is for your, mom, because of all the ways you have showed me how to live</w:t>
                  </w:r>
                </w:p>
                <w:p w:rsidR="0070264C" w:rsidRDefault="0070264C" w:rsidP="0070264C"/>
              </w:txbxContent>
            </v:textbox>
          </v:shape>
        </w:pict>
      </w:r>
      <w:r w:rsidR="008979AD" w:rsidRPr="00102BC7">
        <w:rPr>
          <w:rFonts w:ascii="Nauvoo" w:hAnsi="Nauvoo" w:cs="Times New Roman"/>
          <w:b/>
          <w:noProof/>
          <w:sz w:val="32"/>
          <w:szCs w:val="32"/>
        </w:rPr>
        <w:pict>
          <v:shape id="_x0000_s1030" type="#_x0000_t202" style="position:absolute;margin-left:60.65pt;margin-top:2.8pt;width:371.05pt;height:46.6pt;z-index:251682816;mso-position-horizontal-relative:text;mso-position-vertical-relative:text" filled="f" stroked="f">
            <v:textbox style="mso-next-textbox:#_x0000_s1030">
              <w:txbxContent>
                <w:p w:rsidR="0070264C" w:rsidRPr="0070264C" w:rsidRDefault="0070264C">
                  <w:pPr>
                    <w:rPr>
                      <w:rFonts w:ascii="Balcony" w:hAnsi="Balcony" w:cs="Times New Roman"/>
                      <w:b/>
                      <w:color w:val="C00000"/>
                      <w:sz w:val="70"/>
                      <w:szCs w:val="70"/>
                    </w:rPr>
                  </w:pPr>
                  <w:r w:rsidRPr="0070264C">
                    <w:rPr>
                      <w:rFonts w:ascii="Balcony" w:hAnsi="Balcony" w:cs="Times New Roman"/>
                      <w:b/>
                      <w:color w:val="C00000"/>
                      <w:sz w:val="70"/>
                      <w:szCs w:val="70"/>
                    </w:rPr>
                    <w:t>Thank You Mother</w:t>
                  </w:r>
                </w:p>
                <w:p w:rsidR="0070264C" w:rsidRDefault="0070264C"/>
              </w:txbxContent>
            </v:textbox>
          </v:shape>
        </w:pict>
      </w:r>
    </w:p>
    <w:sectPr w:rsidR="00644628" w:rsidRPr="00644628" w:rsidSect="008979AD">
      <w:pgSz w:w="15840" w:h="12240" w:orient="landscape"/>
      <w:pgMar w:top="720" w:right="1440" w:bottom="720" w:left="1440" w:header="720" w:footer="720" w:gutter="0"/>
      <w:pgBorders w:offsetFrom="page">
        <w:top w:val="poinsettias" w:sz="31" w:space="24" w:color="auto"/>
        <w:left w:val="poinsettias" w:sz="31" w:space="24" w:color="auto"/>
        <w:bottom w:val="poinsettias" w:sz="31" w:space="24" w:color="auto"/>
        <w:right w:val="poinsettias" w:sz="31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lcony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Berlin Sans FB">
    <w:altName w:val="Candara"/>
    <w:charset w:val="00"/>
    <w:family w:val="swiss"/>
    <w:pitch w:val="variable"/>
    <w:sig w:usb0="00000003" w:usb1="00000000" w:usb2="00000000" w:usb3="00000000" w:csb0="00000001" w:csb1="00000000"/>
  </w:font>
  <w:font w:name="Nauvo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E21155"/>
    <w:multiLevelType w:val="hybridMultilevel"/>
    <w:tmpl w:val="376A4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/>
  <w:rsids>
    <w:rsidRoot w:val="00FE65C9"/>
    <w:rsid w:val="000003AF"/>
    <w:rsid w:val="000B2564"/>
    <w:rsid w:val="00102BC7"/>
    <w:rsid w:val="001B37BC"/>
    <w:rsid w:val="002B2BF4"/>
    <w:rsid w:val="003163D1"/>
    <w:rsid w:val="003A2600"/>
    <w:rsid w:val="003A6CF7"/>
    <w:rsid w:val="003C3921"/>
    <w:rsid w:val="00555289"/>
    <w:rsid w:val="00573EAF"/>
    <w:rsid w:val="00644628"/>
    <w:rsid w:val="0069073D"/>
    <w:rsid w:val="0070264C"/>
    <w:rsid w:val="007B7966"/>
    <w:rsid w:val="007D4316"/>
    <w:rsid w:val="008979AD"/>
    <w:rsid w:val="00A576B5"/>
    <w:rsid w:val="00A760D5"/>
    <w:rsid w:val="00C24594"/>
    <w:rsid w:val="00C84AAD"/>
    <w:rsid w:val="00D451F4"/>
    <w:rsid w:val="00E226FB"/>
    <w:rsid w:val="00E40870"/>
    <w:rsid w:val="00FE6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304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6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51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26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My%20Documents\Downloads\TS030002600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9" ma:contentTypeDescription="Create a new document." ma:contentTypeScope="" ma:versionID="5893993efea85767bd343f838e6715fb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Props1.xml><?xml version="1.0" encoding="utf-8"?>
<ds:datastoreItem xmlns:ds="http://schemas.openxmlformats.org/officeDocument/2006/customXml" ds:itemID="{56E3B747-8E47-4AF9-A153-92A88040284C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DD5B9681-8E2C-4ADC-B16A-968D9F3C14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6803CB-11C4-41EA-BBD2-48BD027661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TS030002600</Template>
  <TotalTime>41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Michel</dc:creator>
  <cp:keywords/>
  <dc:description/>
  <cp:lastModifiedBy>Abid Farooq</cp:lastModifiedBy>
  <cp:revision>11</cp:revision>
  <dcterms:created xsi:type="dcterms:W3CDTF">2010-08-11T10:19:00Z</dcterms:created>
  <dcterms:modified xsi:type="dcterms:W3CDTF">2011-07-23T09:36:00Z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TC030002600</vt:lpwstr>
  </property>
  <property fmtid="{D5CDD505-2E9C-101B-9397-08002B2CF9AE}" pid="3" name="_MsoHelpTopicId">
    <vt:lpwstr/>
  </property>
</Properties>
</file>